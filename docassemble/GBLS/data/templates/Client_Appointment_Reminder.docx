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ateLong"/>
        <w:tag w:val="iMergeField-DateLong"/>
        <w:id w:val="-561411152"/>
        <w:placeholder>
          <w:docPart w:val="41E3B5BD5B514285BCC97C2FF651BDA5"/>
        </w:placeholder>
        <w:date>
          <w:dateFormat w:val="MMMM d, yyyy"/>
          <w:lid w:val="en-US"/>
          <w:storeMappedDataAs w:val="dateTime"/>
          <w:calendar w:val="gregorian"/>
        </w:date>
      </w:sdtPr>
      <w:sdtContent>
        <w:p w14:paraId="1B306DD1" w14:textId="77777777" w:rsidR="00BF7D9A" w:rsidRDefault="0001669D">
          <w:pPr>
            <w:pStyle w:val="Date"/>
          </w:pPr>
          <w:r>
            <w:t xml:space="preserve">  </w:t>
          </w:r>
          <w:r w:rsidR="00591630">
            <w:t>{{</w:t>
          </w:r>
          <w:r w:rsidR="009A6463">
            <w:t xml:space="preserve"> </w:t>
          </w:r>
          <w:r>
            <w:t>today()</w:t>
          </w:r>
          <w:r w:rsidR="009A6463">
            <w:t xml:space="preserve"> </w:t>
          </w:r>
          <w:r w:rsidR="00591630">
            <w:t>}}</w:t>
          </w:r>
        </w:p>
      </w:sdtContent>
    </w:sdt>
    <w:p w14:paraId="2BF1ADB0" w14:textId="77777777" w:rsidR="005A7FBE" w:rsidRDefault="005A7FBE">
      <w:pPr>
        <w:pStyle w:val="Delivery"/>
        <w:rPr>
          <w:sz w:val="2"/>
          <w:szCs w:val="2"/>
        </w:rPr>
      </w:pPr>
    </w:p>
    <w:sdt>
      <w:sdtPr>
        <w:alias w:val="Addressees"/>
        <w:tag w:val="iMergeField-Addressees"/>
        <w:id w:val="-1810543619"/>
        <w:placeholder>
          <w:docPart w:val="AE0B3E78FB754763A69C7D2F0CD2189B"/>
        </w:placeholder>
      </w:sdtPr>
      <w:sdtEndPr>
        <w:rPr>
          <w:sz w:val="2"/>
          <w:szCs w:val="2"/>
        </w:rPr>
      </w:sdtEndPr>
      <w:sdtContent>
        <w:p w14:paraId="71A10CB4" w14:textId="77777777" w:rsidR="0037630B" w:rsidRDefault="0037630B" w:rsidP="00A35B32">
          <w:pPr>
            <w:pStyle w:val="Address"/>
            <w:rPr>
              <w:sz w:val="2"/>
              <w:szCs w:val="2"/>
            </w:rPr>
          </w:pPr>
        </w:p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4788"/>
            <w:gridCol w:w="4788"/>
          </w:tblGrid>
          <w:tr w:rsidR="0037630B" w14:paraId="3E77A004" w14:textId="77777777">
            <w:tc>
              <w:tcPr>
                <w:tcW w:w="4788" w:type="dxa"/>
              </w:tcPr>
              <w:p w14:paraId="4A715871" w14:textId="77777777" w:rsidR="0037630B" w:rsidRDefault="00591630" w:rsidP="0037630B">
                <w:pPr>
                  <w:pStyle w:val="Name"/>
                </w:pPr>
                <w:proofErr w:type="gramStart"/>
                <w:r>
                  <w:t>{{</w:t>
                </w:r>
                <w:r w:rsidR="009A6463">
                  <w:t xml:space="preserve"> </w:t>
                </w:r>
                <w:r w:rsidR="00FC741E">
                  <w:t>client</w:t>
                </w:r>
                <w:r w:rsidR="0001669D">
                  <w:t>s</w:t>
                </w:r>
                <w:proofErr w:type="gramEnd"/>
                <w:r w:rsidR="00FC741E">
                  <w:t>[0].name</w:t>
                </w:r>
                <w:r w:rsidR="009A6463">
                  <w:t xml:space="preserve"> </w:t>
                </w:r>
                <w:r>
                  <w:t>}}</w:t>
                </w:r>
              </w:p>
              <w:p w14:paraId="795AB50C" w14:textId="77777777" w:rsidR="0037630B" w:rsidRDefault="00591630" w:rsidP="0037630B">
                <w:pPr>
                  <w:pStyle w:val="Address"/>
                </w:pPr>
                <w:proofErr w:type="gramStart"/>
                <w:r>
                  <w:t>{{</w:t>
                </w:r>
                <w:r w:rsidR="009A6463">
                  <w:t xml:space="preserve"> </w:t>
                </w:r>
                <w:r w:rsidR="0001669D">
                  <w:t>clients</w:t>
                </w:r>
                <w:proofErr w:type="gramEnd"/>
                <w:r w:rsidR="00FC741E" w:rsidRPr="00FC741E">
                  <w:t>[0].</w:t>
                </w:r>
                <w:proofErr w:type="spellStart"/>
                <w:r w:rsidR="00FC741E" w:rsidRPr="00FC741E">
                  <w:t>address</w:t>
                </w:r>
                <w:r w:rsidR="0001669D">
                  <w:t>_block</w:t>
                </w:r>
                <w:proofErr w:type="spellEnd"/>
                <w:r w:rsidR="0001669D">
                  <w:t>(</w:t>
                </w:r>
                <w:r w:rsidR="00FC741E" w:rsidRPr="00FC741E">
                  <w:t>)</w:t>
                </w:r>
                <w:r>
                  <w:t>}}</w:t>
                </w:r>
              </w:p>
              <w:p w14:paraId="27E090EF" w14:textId="77777777" w:rsidR="00272C02" w:rsidRPr="00272C02" w:rsidRDefault="00272C02" w:rsidP="00272C02"/>
            </w:tc>
            <w:tc>
              <w:tcPr>
                <w:tcW w:w="4788" w:type="dxa"/>
              </w:tcPr>
              <w:p w14:paraId="6D24F92A" w14:textId="77777777" w:rsidR="0037630B" w:rsidRDefault="0037630B" w:rsidP="00A35B32">
                <w:pPr>
                  <w:pStyle w:val="Address"/>
                  <w:rPr>
                    <w:sz w:val="2"/>
                    <w:szCs w:val="2"/>
                  </w:rPr>
                </w:pPr>
              </w:p>
            </w:tc>
          </w:tr>
        </w:tbl>
        <w:p w14:paraId="0E4298B1" w14:textId="77777777" w:rsidR="00A35B32" w:rsidRPr="00C13ECE" w:rsidRDefault="00000000" w:rsidP="00A35B32">
          <w:pPr>
            <w:pStyle w:val="Address"/>
            <w:rPr>
              <w:sz w:val="2"/>
              <w:szCs w:val="2"/>
            </w:rPr>
          </w:pPr>
        </w:p>
      </w:sdtContent>
    </w:sdt>
    <w:p w14:paraId="2BE86C9C" w14:textId="77777777" w:rsidR="00B72D23" w:rsidRPr="00B72D23" w:rsidRDefault="00B72D23" w:rsidP="00B72D23">
      <w:pPr>
        <w:pStyle w:val="Salutation"/>
        <w:spacing w:after="0"/>
      </w:pPr>
    </w:p>
    <w:sdt>
      <w:sdtPr>
        <w:alias w:val="Salutation"/>
        <w:tag w:val="iMergeField-Salutation"/>
        <w:id w:val="304590822"/>
        <w:placeholder>
          <w:docPart w:val="EDBCF3A618ED478987938C4C67EF066C"/>
        </w:placeholder>
        <w:text w:multiLine="1"/>
      </w:sdtPr>
      <w:sdtContent>
        <w:p w14:paraId="0E9B59E4" w14:textId="77777777" w:rsidR="00BF7D9A" w:rsidRDefault="0037630B" w:rsidP="005867F1">
          <w:pPr>
            <w:pStyle w:val="Salutation"/>
          </w:pPr>
          <w:r>
            <w:t xml:space="preserve">Dear </w:t>
          </w:r>
          <w:proofErr w:type="gramStart"/>
          <w:r w:rsidR="00D622F8">
            <w:t xml:space="preserve">{{ </w:t>
          </w:r>
          <w:r w:rsidR="00BA4A82">
            <w:t>client</w:t>
          </w:r>
          <w:r w:rsidR="0001669D">
            <w:t>s</w:t>
          </w:r>
          <w:proofErr w:type="gramEnd"/>
          <w:r w:rsidR="00D622F8">
            <w:t>[0].name }}</w:t>
          </w:r>
          <w:r>
            <w:t>:</w:t>
          </w:r>
        </w:p>
      </w:sdtContent>
    </w:sdt>
    <w:p w14:paraId="78D442A9" w14:textId="77777777" w:rsidR="00951CEF" w:rsidRDefault="00995789" w:rsidP="00A543CB">
      <w:pPr>
        <w:pStyle w:val="BlockText"/>
      </w:pPr>
      <w:r>
        <w:t xml:space="preserve">I hope you are doing well. I am writing to remind you of your appointment in our office on </w:t>
      </w:r>
      <w:proofErr w:type="gramStart"/>
      <w:r w:rsidR="007609E0">
        <w:t xml:space="preserve">{{ </w:t>
      </w:r>
      <w:proofErr w:type="spellStart"/>
      <w:r w:rsidR="007609E0">
        <w:t>appointment</w:t>
      </w:r>
      <w:proofErr w:type="gramEnd"/>
      <w:r w:rsidR="007609E0">
        <w:t>_date</w:t>
      </w:r>
      <w:proofErr w:type="spellEnd"/>
      <w:r w:rsidR="007609E0">
        <w:t xml:space="preserve"> }} </w:t>
      </w:r>
      <w:r w:rsidR="00857879">
        <w:t xml:space="preserve">at </w:t>
      </w:r>
      <w:r w:rsidR="00CC1793" w:rsidRPr="00CC1793">
        <w:t xml:space="preserve">{{ </w:t>
      </w:r>
      <w:proofErr w:type="spellStart"/>
      <w:r w:rsidR="00CC1793" w:rsidRPr="00CC1793">
        <w:t>appointment_time</w:t>
      </w:r>
      <w:proofErr w:type="spellEnd"/>
      <w:r w:rsidR="00CC1793" w:rsidRPr="00CC1793">
        <w:t xml:space="preserve"> }}</w:t>
      </w:r>
      <w:r w:rsidRPr="00CC1793">
        <w:t>.</w:t>
      </w:r>
      <w:r>
        <w:t xml:space="preserve"> Our offices are located at </w:t>
      </w:r>
      <w:r w:rsidR="000C57C0">
        <w:t>{{attorneys[0</w:t>
      </w:r>
      <w:proofErr w:type="gramStart"/>
      <w:r w:rsidR="000C57C0">
        <w:t>].</w:t>
      </w:r>
      <w:proofErr w:type="spellStart"/>
      <w:r w:rsidR="000C57C0">
        <w:t>address</w:t>
      </w:r>
      <w:proofErr w:type="gramEnd"/>
      <w:r w:rsidR="000C57C0">
        <w:t>_block</w:t>
      </w:r>
      <w:proofErr w:type="spellEnd"/>
      <w:r w:rsidR="000C57C0">
        <w:t>() }}</w:t>
      </w:r>
      <w:r>
        <w:t>. When you arrive, please come to the 8</w:t>
      </w:r>
      <w:r w:rsidRPr="00995789">
        <w:rPr>
          <w:vertAlign w:val="superscript"/>
        </w:rPr>
        <w:t>th</w:t>
      </w:r>
      <w:r>
        <w:t xml:space="preserve"> floor and ask for </w:t>
      </w:r>
      <w:r w:rsidR="0001669D">
        <w:t>{{</w:t>
      </w:r>
      <w:proofErr w:type="gramStart"/>
      <w:r w:rsidR="0001669D">
        <w:t>attorneys[</w:t>
      </w:r>
      <w:proofErr w:type="gramEnd"/>
      <w:r w:rsidR="0001669D">
        <w:t>0].name }}</w:t>
      </w:r>
      <w:r w:rsidRPr="000C57C0">
        <w:t>.</w:t>
      </w:r>
      <w:r>
        <w:t xml:space="preserve"> </w:t>
      </w:r>
    </w:p>
    <w:p w14:paraId="06F8E432" w14:textId="431D5116" w:rsidR="00750EAF" w:rsidRDefault="00750EAF" w:rsidP="00A543CB">
      <w:pPr>
        <w:pStyle w:val="BlockText"/>
      </w:pPr>
      <w:r>
        <w:t>{%p if unit == “Immigration” %}</w:t>
      </w:r>
    </w:p>
    <w:p w14:paraId="020E4E80" w14:textId="77777777" w:rsidR="00995789" w:rsidRDefault="00995789" w:rsidP="00A543CB">
      <w:pPr>
        <w:pStyle w:val="BlockText"/>
      </w:pPr>
      <w:r>
        <w:t xml:space="preserve">When you come for your appointment, please bring a copy of your MassHealth confirmation letter in English. We cannot use the confirmation letter in Spanish. Please also bring </w:t>
      </w:r>
      <w:r w:rsidR="0001669D">
        <w:t>your child {{children[0].name}}’s</w:t>
      </w:r>
      <w:r>
        <w:t xml:space="preserve"> birth certificate. Additionally, bring your passport if you have one. If you do not have a passport, we ask that you request a passport from the Honduran Consulate as soon as possible. </w:t>
      </w:r>
    </w:p>
    <w:p w14:paraId="79E636C6" w14:textId="77777777" w:rsidR="00B108D2" w:rsidRDefault="00995789" w:rsidP="00A543CB">
      <w:pPr>
        <w:pStyle w:val="BlockText"/>
      </w:pPr>
      <w:r>
        <w:t>If you have any questions or you are running late for your appointment, please call our office at</w:t>
      </w:r>
      <w:r w:rsidR="00B108D2">
        <w:t xml:space="preserve"> </w:t>
      </w:r>
      <w:r w:rsidR="0001669D">
        <w:t>{{attorneys[</w:t>
      </w:r>
      <w:r w:rsidR="000C57C0">
        <w:t>0</w:t>
      </w:r>
      <w:proofErr w:type="gramStart"/>
      <w:r w:rsidR="0001669D">
        <w:t>].</w:t>
      </w:r>
      <w:proofErr w:type="spellStart"/>
      <w:r w:rsidR="0001669D">
        <w:t>phone</w:t>
      </w:r>
      <w:proofErr w:type="gramEnd"/>
      <w:r w:rsidR="0001669D">
        <w:t>_number</w:t>
      </w:r>
      <w:proofErr w:type="spellEnd"/>
      <w:r w:rsidR="0001669D">
        <w:t xml:space="preserve">}} </w:t>
      </w:r>
      <w:r w:rsidR="00B108D2">
        <w:t xml:space="preserve">and ask for </w:t>
      </w:r>
      <w:r w:rsidR="0001669D">
        <w:t>{{attorneys[1].</w:t>
      </w:r>
      <w:proofErr w:type="spellStart"/>
      <w:r w:rsidR="0001669D">
        <w:t>name.first</w:t>
      </w:r>
      <w:proofErr w:type="spellEnd"/>
      <w:r w:rsidR="0001669D">
        <w:t>}}</w:t>
      </w:r>
      <w:r>
        <w:t xml:space="preserve">, who speaks Spanish and will help to make sure your message gets to </w:t>
      </w:r>
      <w:r w:rsidR="0001669D">
        <w:t>{{attorneys[0].</w:t>
      </w:r>
      <w:proofErr w:type="spellStart"/>
      <w:r w:rsidR="0001669D">
        <w:t>name.first</w:t>
      </w:r>
      <w:proofErr w:type="spellEnd"/>
      <w:r w:rsidR="0001669D">
        <w:t>}}</w:t>
      </w:r>
      <w:r>
        <w:t xml:space="preserve">. </w:t>
      </w:r>
    </w:p>
    <w:p w14:paraId="198AFBE0" w14:textId="14651410" w:rsidR="00750EAF" w:rsidRDefault="00750EAF" w:rsidP="00A543CB">
      <w:pPr>
        <w:pStyle w:val="BlockText"/>
      </w:pPr>
      <w:r>
        <w:t>{%</w:t>
      </w:r>
      <w:r w:rsidR="0051150F">
        <w:t>p</w:t>
      </w:r>
      <w:r>
        <w:t xml:space="preserve"> endif %}</w:t>
      </w:r>
    </w:p>
    <w:p w14:paraId="0FD04591" w14:textId="77777777" w:rsidR="00995789" w:rsidRDefault="00995789" w:rsidP="00A543CB">
      <w:pPr>
        <w:pStyle w:val="BlockText"/>
      </w:pPr>
      <w:r>
        <w:t>Thank you.</w:t>
      </w:r>
    </w:p>
    <w:p w14:paraId="44098AFE" w14:textId="77777777" w:rsidR="0037630B" w:rsidRPr="00951CEF" w:rsidRDefault="0037630B" w:rsidP="00A543CB">
      <w:pPr>
        <w:pStyle w:val="BlockText"/>
      </w:pPr>
    </w:p>
    <w:sdt>
      <w:sdtPr>
        <w:alias w:val="AuthorClosing"/>
        <w:tag w:val="iMergeField-AuthorClosing"/>
        <w:id w:val="-1636641715"/>
        <w:placeholder>
          <w:docPart w:val="710834524AA94D00B82C4DEE2AB78E50"/>
        </w:placeholder>
        <w:dataBinding w:xpath="/iCreate/iEncore/AuthorClosing" w:storeItemID="{77686FAF-F527-4283-B171-B508A8EF1787}"/>
        <w:comboBox w:lastValue="Sincerely,">
          <w:listItem w:displayText="Sincerely," w:value="Sincerely,"/>
          <w:listItem w:displayText="Very truly yours," w:value="Very truly yours,"/>
          <w:listItem w:displayText="Cordially yours," w:value="Cordially yours,"/>
          <w:listItem w:displayText="Best regards," w:value="Best regards,"/>
          <w:listItem w:displayText="Regards," w:value="Regards,"/>
        </w:comboBox>
      </w:sdtPr>
      <w:sdtContent>
        <w:p w14:paraId="3D25F868" w14:textId="77777777" w:rsidR="00BF7D9A" w:rsidRDefault="0037630B">
          <w:pPr>
            <w:pStyle w:val="Closing"/>
          </w:pPr>
          <w:r>
            <w:t>Sincerely,</w:t>
          </w:r>
        </w:p>
      </w:sdtContent>
    </w:sdt>
    <w:sdt>
      <w:sdtPr>
        <w:rPr>
          <w:rFonts w:hAnsi="Liberation Serif" w:cs="Mangal"/>
          <w:color w:val="000000"/>
          <w:kern w:val="2"/>
          <w:szCs w:val="21"/>
          <w:lang w:bidi="hi-IN"/>
        </w:rPr>
        <w:alias w:val="AuthorClosingName"/>
        <w:tag w:val="iMergeField-AuthorClosingName"/>
        <w:id w:val="-1106037809"/>
        <w:placeholder>
          <w:docPart w:val="9222FD171FBF49758A6B44BD85157B95"/>
        </w:placeholder>
        <w:text w:multiLine="1"/>
      </w:sdtPr>
      <w:sdtContent>
        <w:p w14:paraId="74B78838" w14:textId="3958FDA4" w:rsidR="00BF7D9A" w:rsidRDefault="009A6463" w:rsidP="00DE7D95">
          <w:pPr>
            <w:pStyle w:val="Signature"/>
            <w:spacing w:before="720"/>
          </w:pPr>
          <w:proofErr w:type="gramStart"/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 xml:space="preserve">{{ 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attorneys</w:t>
          </w:r>
          <w:proofErr w:type="gramEnd"/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[</w:t>
          </w:r>
          <w:r w:rsidR="00750EAF">
            <w:rPr>
              <w:rFonts w:hAnsi="Liberation Serif" w:cs="Mangal"/>
              <w:color w:val="000000"/>
              <w:kern w:val="2"/>
              <w:szCs w:val="21"/>
              <w:lang w:bidi="hi-IN"/>
            </w:rPr>
            <w:t>0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].signature }}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br/>
            <w:t>{{</w:t>
          </w:r>
          <w:r>
            <w:rPr>
              <w:rFonts w:hAnsi="Liberation Serif" w:cs="Mangal"/>
              <w:color w:val="000000"/>
              <w:kern w:val="2"/>
              <w:szCs w:val="21"/>
              <w:lang w:bidi="hi-IN"/>
            </w:rPr>
            <w:t xml:space="preserve"> 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attorneys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[</w:t>
          </w:r>
          <w:r w:rsidR="00750EAF">
            <w:rPr>
              <w:rFonts w:hAnsi="Liberation Serif" w:cs="Mangal"/>
              <w:color w:val="000000"/>
              <w:kern w:val="2"/>
              <w:szCs w:val="21"/>
              <w:lang w:bidi="hi-IN"/>
            </w:rPr>
            <w:t>0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].name}}</w:t>
          </w:r>
        </w:p>
      </w:sdtContent>
    </w:sdt>
    <w:sdt>
      <w:sdtPr>
        <w:alias w:val="AttachmentsEnclosures"/>
        <w:tag w:val="iMergeField-AttachmentsEnclosures"/>
        <w:id w:val="37255831"/>
        <w:placeholder>
          <w:docPart w:val="E0938BE745014319ADC943B8EA627B6F"/>
        </w:placeholder>
        <w:dataBinding w:xpath="/iCreate/iEncore/AttachmentsEnclosures" w:storeItemID="{77686FAF-F527-4283-B171-B508A8EF1787}"/>
        <w:comboBox w:lastValue="Enclosure">
          <w:listItem w:displayText="None" w:value="None"/>
          <w:listItem w:displayText="Attachment" w:value="Attachment"/>
          <w:listItem w:displayText="Attachments" w:value="Attachments"/>
          <w:listItem w:displayText="Enclosure" w:value="Enclosure"/>
          <w:listItem w:displayText="Enclosures" w:value="Enclosures"/>
          <w:listItem w:displayText="Encl" w:value="Encl"/>
        </w:comboBox>
      </w:sdtPr>
      <w:sdtContent>
        <w:p w14:paraId="562C5B11" w14:textId="77777777" w:rsidR="00BF7D9A" w:rsidRDefault="00BF7D9A" w:rsidP="0037630B">
          <w:pPr>
            <w:pStyle w:val="Enclosure"/>
          </w:pPr>
          <w:r>
            <w:t>Enclosure</w:t>
          </w:r>
        </w:p>
      </w:sdtContent>
    </w:sdt>
    <w:sectPr w:rsidR="00BF7D9A" w:rsidSect="00B33B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5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11B4" w14:textId="77777777" w:rsidR="003262F9" w:rsidRDefault="003262F9">
      <w:r>
        <w:separator/>
      </w:r>
    </w:p>
  </w:endnote>
  <w:endnote w:type="continuationSeparator" w:id="0">
    <w:p w14:paraId="5B86FB10" w14:textId="77777777" w:rsidR="003262F9" w:rsidRDefault="0032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161D" w14:textId="77777777" w:rsidR="0037630B" w:rsidRDefault="00376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F76E" w14:textId="77777777" w:rsidR="0037630B" w:rsidRDefault="00376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LetterheadFooter"/>
      <w:tag w:val="iMergeField-LetterheadFooter"/>
      <w:id w:val="-596558171"/>
    </w:sdtPr>
    <w:sdtContent>
      <w:p w14:paraId="1FA0159E" w14:textId="77777777" w:rsidR="0037630B" w:rsidRPr="004C62F0" w:rsidRDefault="0037630B" w:rsidP="00AF44B9">
        <w:pPr>
          <w:tabs>
            <w:tab w:val="center" w:pos="4320"/>
            <w:tab w:val="right" w:pos="8640"/>
          </w:tabs>
          <w:rPr>
            <w:sz w:val="18"/>
            <w:szCs w:val="18"/>
          </w:rPr>
        </w:pPr>
        <w:r>
          <w:rPr>
            <w:noProof/>
            <w:sz w:val="18"/>
            <w:szCs w:val="18"/>
          </w:rPr>
          <w:drawing>
            <wp:anchor distT="0" distB="0" distL="114300" distR="114300" simplePos="0" relativeHeight="251659264" behindDoc="1" locked="0" layoutInCell="1" allowOverlap="0" wp14:anchorId="3675D10F" wp14:editId="2BEA8D0B">
              <wp:simplePos x="0" y="0"/>
              <wp:positionH relativeFrom="column">
                <wp:posOffset>5437505</wp:posOffset>
              </wp:positionH>
              <wp:positionV relativeFrom="paragraph">
                <wp:posOffset>-41275</wp:posOffset>
              </wp:positionV>
              <wp:extent cx="685800" cy="152400"/>
              <wp:effectExtent l="0" t="0" r="0" b="0"/>
              <wp:wrapTight wrapText="bothSides">
                <wp:wrapPolygon edited="0">
                  <wp:start x="0" y="0"/>
                  <wp:lineTo x="0" y="18900"/>
                  <wp:lineTo x="21000" y="18900"/>
                  <wp:lineTo x="21000" y="0"/>
                  <wp:lineTo x="0" y="0"/>
                </wp:wrapPolygon>
              </wp:wrapTight>
              <wp:docPr id="4" name="Picture 4" descr="united way black on wh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united way black on whi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rPr>
              <w:sz w:val="18"/>
              <w:szCs w:val="18"/>
            </w:rPr>
            <w:alias w:val="AuthorOfficeAddressSingleLine"/>
            <w:tag w:val="iMergeField-AuthorOfficeAddressSingleLine"/>
            <w:id w:val="-88466555"/>
            <w:placeholder>
              <w:docPart w:val="A3D07AA66A58475B81FED93BA40413E6"/>
            </w:placeholder>
            <w:text w:multiLine="1"/>
          </w:sdtPr>
          <w:sdtContent>
            <w:r>
              <w:rPr>
                <w:sz w:val="18"/>
                <w:szCs w:val="18"/>
              </w:rPr>
              <w:t>197 Friend Street, Boston, MA 02114</w:t>
            </w:r>
          </w:sdtContent>
        </w:sdt>
        <w:r w:rsidRPr="004C62F0">
          <w:rPr>
            <w:sz w:val="18"/>
            <w:szCs w:val="18"/>
          </w:rPr>
          <w:t xml:space="preserve"> </w:t>
        </w:r>
        <w:r w:rsidRPr="004C62F0">
          <w:rPr>
            <w:sz w:val="18"/>
            <w:szCs w:val="18"/>
          </w:rPr>
          <w:sym w:font="Wingdings" w:char="F09F"/>
        </w:r>
        <w:r>
          <w:rPr>
            <w:sz w:val="18"/>
            <w:szCs w:val="18"/>
          </w:rPr>
          <w:t xml:space="preserve"> Tel: </w:t>
        </w:r>
        <w:sdt>
          <w:sdtPr>
            <w:rPr>
              <w:sz w:val="18"/>
              <w:szCs w:val="18"/>
            </w:rPr>
            <w:alias w:val="AuthorOfficeGeneralNo1"/>
            <w:tag w:val="iMergeField-AuthorOfficeGeneralNo1"/>
            <w:id w:val="-1642730332"/>
            <w:placeholder>
              <w:docPart w:val="3249CC147AD845AC801AE24E9F4E3926"/>
            </w:placeholder>
            <w:text w:multiLine="1"/>
          </w:sdtPr>
          <w:sdtContent>
            <w:r>
              <w:rPr>
                <w:sz w:val="18"/>
                <w:szCs w:val="18"/>
              </w:rPr>
              <w:t>(617) 371-1234</w:t>
            </w:r>
          </w:sdtContent>
        </w:sdt>
        <w:r w:rsidRPr="004C62F0">
          <w:rPr>
            <w:sz w:val="18"/>
            <w:szCs w:val="18"/>
          </w:rPr>
          <w:t xml:space="preserve"> </w:t>
        </w:r>
        <w:r w:rsidRPr="004C62F0">
          <w:rPr>
            <w:sz w:val="18"/>
            <w:szCs w:val="18"/>
          </w:rPr>
          <w:sym w:font="Wingdings" w:char="F09F"/>
        </w:r>
        <w:r>
          <w:rPr>
            <w:sz w:val="18"/>
            <w:szCs w:val="18"/>
          </w:rPr>
          <w:t xml:space="preserve"> Fax: </w:t>
        </w:r>
        <w:sdt>
          <w:sdtPr>
            <w:rPr>
              <w:sz w:val="18"/>
              <w:szCs w:val="18"/>
            </w:rPr>
            <w:alias w:val="AuthorOfficeFaxNo1"/>
            <w:tag w:val="iMergeField-AuthorOfficeFaxNo1"/>
            <w:id w:val="1430544840"/>
            <w:placeholder>
              <w:docPart w:val="56F7EAE5C0A24200943F58D4F62F4CD4"/>
            </w:placeholder>
            <w:text w:multiLine="1"/>
          </w:sdtPr>
          <w:sdtContent>
            <w:r>
              <w:rPr>
                <w:sz w:val="18"/>
                <w:szCs w:val="18"/>
              </w:rPr>
              <w:t>(617) 371-1222</w:t>
            </w:r>
          </w:sdtContent>
        </w:sdt>
        <w:r w:rsidRPr="004C62F0">
          <w:rPr>
            <w:sz w:val="18"/>
            <w:szCs w:val="18"/>
          </w:rPr>
          <w:t xml:space="preserve">  </w:t>
        </w:r>
        <w:r w:rsidRPr="004C62F0">
          <w:rPr>
            <w:sz w:val="18"/>
            <w:szCs w:val="18"/>
          </w:rPr>
          <w:sym w:font="Wingdings" w:char="F09F"/>
        </w:r>
        <w:r w:rsidRPr="004C62F0">
          <w:rPr>
            <w:sz w:val="18"/>
            <w:szCs w:val="18"/>
          </w:rPr>
          <w:t xml:space="preserve"> TDD: 617.371.1228</w:t>
        </w:r>
      </w:p>
      <w:p w14:paraId="5B6A0AF0" w14:textId="77777777" w:rsidR="00E413BC" w:rsidRPr="002A4ED1" w:rsidRDefault="00000000" w:rsidP="002A4ED1">
        <w:pPr>
          <w:pStyle w:val="Footer"/>
        </w:pPr>
      </w:p>
    </w:sdtContent>
  </w:sdt>
  <w:p w14:paraId="0E329067" w14:textId="77777777" w:rsidR="002A4ED1" w:rsidRDefault="002A4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A57B" w14:textId="77777777" w:rsidR="003262F9" w:rsidRDefault="003262F9">
      <w:r>
        <w:separator/>
      </w:r>
    </w:p>
  </w:footnote>
  <w:footnote w:type="continuationSeparator" w:id="0">
    <w:p w14:paraId="0FF29737" w14:textId="77777777" w:rsidR="003262F9" w:rsidRDefault="00326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E92E" w14:textId="77777777" w:rsidR="0037630B" w:rsidRDefault="00376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ONameList"/>
      <w:tag w:val="iMergeField-TONameList"/>
      <w:id w:val="540638447"/>
      <w:placeholder>
        <w:docPart w:val="DefaultPlaceholder_-1854013440"/>
      </w:placeholder>
      <w:text w:multiLine="1"/>
    </w:sdtPr>
    <w:sdtContent>
      <w:p w14:paraId="59D7C5A0" w14:textId="77777777" w:rsidR="006B529C" w:rsidRDefault="0037630B">
        <w:pPr>
          <w:pStyle w:val="Header"/>
        </w:pPr>
        <w:r>
          <w:t>Ms. Jennifer Gomes Lopes</w:t>
        </w:r>
      </w:p>
    </w:sdtContent>
  </w:sdt>
  <w:p w14:paraId="45C575F9" w14:textId="77777777" w:rsidR="004B5C8B" w:rsidRDefault="00000000">
    <w:pPr>
      <w:pStyle w:val="Header"/>
    </w:pPr>
    <w:fldSimple w:instr=" STYLEREF  Date  \* MERGEFORMAT ">
      <w:r w:rsidR="00995789">
        <w:rPr>
          <w:noProof/>
        </w:rPr>
        <w:t>June 21, 2019</w:t>
      </w:r>
    </w:fldSimple>
  </w:p>
  <w:p w14:paraId="434BAC0C" w14:textId="77777777" w:rsidR="004B5C8B" w:rsidRDefault="004B5C8B">
    <w:pPr>
      <w:pStyle w:val="Head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7630B">
      <w:rPr>
        <w:noProof/>
      </w:rPr>
      <w:t>2</w:t>
    </w:r>
    <w:r>
      <w:fldChar w:fldCharType="end"/>
    </w:r>
  </w:p>
  <w:p w14:paraId="491412FD" w14:textId="77777777" w:rsidR="004B5C8B" w:rsidRDefault="004B5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6FDE" w14:textId="77777777" w:rsidR="004B5C8B" w:rsidRDefault="0037630B" w:rsidP="00B022BE">
    <w:pPr>
      <w:pStyle w:val="Header"/>
    </w:pPr>
    <w:r>
      <w:rPr>
        <w:noProof/>
        <w:szCs w:val="20"/>
      </w:rPr>
      <w:drawing>
        <wp:inline distT="0" distB="0" distL="0" distR="0" wp14:anchorId="36A6C239">
          <wp:extent cx="3257550" cy="120127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LS high quality JPG logo with 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1956" cy="1206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30A2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1F41F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3" w15:restartNumberingAfterBreak="0">
    <w:nsid w:val="20337A53"/>
    <w:multiLevelType w:val="multilevel"/>
    <w:tmpl w:val="8EDAA4C8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4" w15:restartNumberingAfterBreak="0">
    <w:nsid w:val="28963E38"/>
    <w:multiLevelType w:val="multilevel"/>
    <w:tmpl w:val="ED6CE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vanish w:val="0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720"/>
      </w:pPr>
      <w:rPr>
        <w:rFonts w:hint="default"/>
        <w:vanish w:val="0"/>
      </w:rPr>
    </w:lvl>
    <w:lvl w:ilvl="4">
      <w:start w:val="1"/>
      <w:numFmt w:val="lowerRoman"/>
      <w:lvlText w:val="%5)"/>
      <w:lvlJc w:val="left"/>
      <w:pPr>
        <w:tabs>
          <w:tab w:val="num" w:pos="4320"/>
        </w:tabs>
        <w:ind w:left="4320" w:hanging="720"/>
      </w:pPr>
      <w:rPr>
        <w:rFonts w:hint="default"/>
        <w:vanish w:val="0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720"/>
      </w:pPr>
      <w:rPr>
        <w:rFonts w:hint="default"/>
        <w:vanish w:val="0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  <w:vanish w:val="0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</w:abstractNum>
  <w:abstractNum w:abstractNumId="5" w15:restartNumberingAfterBreak="0">
    <w:nsid w:val="292940D6"/>
    <w:multiLevelType w:val="hybridMultilevel"/>
    <w:tmpl w:val="110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73242"/>
    <w:multiLevelType w:val="multilevel"/>
    <w:tmpl w:val="3404EC1C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7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8" w15:restartNumberingAfterBreak="0">
    <w:nsid w:val="2B627D6E"/>
    <w:multiLevelType w:val="multilevel"/>
    <w:tmpl w:val="E91A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9" w15:restartNumberingAfterBreak="0">
    <w:nsid w:val="37B12D59"/>
    <w:multiLevelType w:val="multilevel"/>
    <w:tmpl w:val="64A209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0" w15:restartNumberingAfterBreak="0">
    <w:nsid w:val="38944AA0"/>
    <w:multiLevelType w:val="multilevel"/>
    <w:tmpl w:val="ED6CE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vanish w:val="0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720"/>
      </w:pPr>
      <w:rPr>
        <w:rFonts w:hint="default"/>
        <w:vanish w:val="0"/>
      </w:rPr>
    </w:lvl>
    <w:lvl w:ilvl="4">
      <w:start w:val="1"/>
      <w:numFmt w:val="lowerRoman"/>
      <w:lvlText w:val="%5)"/>
      <w:lvlJc w:val="left"/>
      <w:pPr>
        <w:tabs>
          <w:tab w:val="num" w:pos="4320"/>
        </w:tabs>
        <w:ind w:left="4320" w:hanging="720"/>
      </w:pPr>
      <w:rPr>
        <w:rFonts w:hint="default"/>
        <w:vanish w:val="0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720"/>
      </w:pPr>
      <w:rPr>
        <w:rFonts w:hint="default"/>
        <w:vanish w:val="0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  <w:vanish w:val="0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</w:abstractNum>
  <w:abstractNum w:abstractNumId="11" w15:restartNumberingAfterBreak="0">
    <w:nsid w:val="4A753FB2"/>
    <w:multiLevelType w:val="multilevel"/>
    <w:tmpl w:val="392CCBB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507B4DF9"/>
    <w:multiLevelType w:val="hybridMultilevel"/>
    <w:tmpl w:val="D2FEE7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F361D3C"/>
    <w:multiLevelType w:val="multilevel"/>
    <w:tmpl w:val="A3CA0C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 w16cid:durableId="1767849813">
    <w:abstractNumId w:val="10"/>
  </w:num>
  <w:num w:numId="2" w16cid:durableId="1818372168">
    <w:abstractNumId w:val="10"/>
  </w:num>
  <w:num w:numId="3" w16cid:durableId="1291328837">
    <w:abstractNumId w:val="10"/>
  </w:num>
  <w:num w:numId="4" w16cid:durableId="659037328">
    <w:abstractNumId w:val="10"/>
  </w:num>
  <w:num w:numId="5" w16cid:durableId="462385526">
    <w:abstractNumId w:val="10"/>
  </w:num>
  <w:num w:numId="6" w16cid:durableId="1458571791">
    <w:abstractNumId w:val="10"/>
  </w:num>
  <w:num w:numId="7" w16cid:durableId="1512454287">
    <w:abstractNumId w:val="10"/>
  </w:num>
  <w:num w:numId="8" w16cid:durableId="311912454">
    <w:abstractNumId w:val="10"/>
  </w:num>
  <w:num w:numId="9" w16cid:durableId="985478950">
    <w:abstractNumId w:val="10"/>
  </w:num>
  <w:num w:numId="10" w16cid:durableId="978730432">
    <w:abstractNumId w:val="1"/>
  </w:num>
  <w:num w:numId="11" w16cid:durableId="1898469290">
    <w:abstractNumId w:val="10"/>
  </w:num>
  <w:num w:numId="12" w16cid:durableId="1536698946">
    <w:abstractNumId w:val="10"/>
  </w:num>
  <w:num w:numId="13" w16cid:durableId="1436630891">
    <w:abstractNumId w:val="10"/>
  </w:num>
  <w:num w:numId="14" w16cid:durableId="1114636924">
    <w:abstractNumId w:val="10"/>
  </w:num>
  <w:num w:numId="15" w16cid:durableId="964432456">
    <w:abstractNumId w:val="10"/>
  </w:num>
  <w:num w:numId="16" w16cid:durableId="1933271348">
    <w:abstractNumId w:val="10"/>
  </w:num>
  <w:num w:numId="17" w16cid:durableId="1941451757">
    <w:abstractNumId w:val="10"/>
  </w:num>
  <w:num w:numId="18" w16cid:durableId="231425711">
    <w:abstractNumId w:val="10"/>
  </w:num>
  <w:num w:numId="19" w16cid:durableId="347952119">
    <w:abstractNumId w:val="10"/>
  </w:num>
  <w:num w:numId="20" w16cid:durableId="1636833680">
    <w:abstractNumId w:val="1"/>
  </w:num>
  <w:num w:numId="21" w16cid:durableId="327245910">
    <w:abstractNumId w:val="0"/>
  </w:num>
  <w:num w:numId="22" w16cid:durableId="356927666">
    <w:abstractNumId w:val="0"/>
  </w:num>
  <w:num w:numId="23" w16cid:durableId="272249974">
    <w:abstractNumId w:val="4"/>
  </w:num>
  <w:num w:numId="24" w16cid:durableId="554243930">
    <w:abstractNumId w:val="6"/>
  </w:num>
  <w:num w:numId="25" w16cid:durableId="1360164419">
    <w:abstractNumId w:val="7"/>
  </w:num>
  <w:num w:numId="26" w16cid:durableId="310907565">
    <w:abstractNumId w:val="2"/>
  </w:num>
  <w:num w:numId="27" w16cid:durableId="1827092413">
    <w:abstractNumId w:val="8"/>
  </w:num>
  <w:num w:numId="28" w16cid:durableId="1481193346">
    <w:abstractNumId w:val="11"/>
  </w:num>
  <w:num w:numId="29" w16cid:durableId="629482384">
    <w:abstractNumId w:val="13"/>
  </w:num>
  <w:num w:numId="30" w16cid:durableId="1009872611">
    <w:abstractNumId w:val="3"/>
  </w:num>
  <w:num w:numId="31" w16cid:durableId="1813792310">
    <w:abstractNumId w:val="9"/>
  </w:num>
  <w:num w:numId="32" w16cid:durableId="967785966">
    <w:abstractNumId w:val="12"/>
  </w:num>
  <w:num w:numId="33" w16cid:durableId="19225654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0B"/>
    <w:rsid w:val="0001669D"/>
    <w:rsid w:val="00023190"/>
    <w:rsid w:val="00073090"/>
    <w:rsid w:val="000C57C0"/>
    <w:rsid w:val="000F5946"/>
    <w:rsid w:val="001650B0"/>
    <w:rsid w:val="00172836"/>
    <w:rsid w:val="001754E1"/>
    <w:rsid w:val="00180272"/>
    <w:rsid w:val="001B418B"/>
    <w:rsid w:val="001C3178"/>
    <w:rsid w:val="00272C02"/>
    <w:rsid w:val="0029041F"/>
    <w:rsid w:val="002A4ED1"/>
    <w:rsid w:val="002C2AF1"/>
    <w:rsid w:val="00323171"/>
    <w:rsid w:val="003262F9"/>
    <w:rsid w:val="0037630B"/>
    <w:rsid w:val="00391E72"/>
    <w:rsid w:val="003D34D8"/>
    <w:rsid w:val="00401E74"/>
    <w:rsid w:val="004551E8"/>
    <w:rsid w:val="004800C2"/>
    <w:rsid w:val="004B5C8B"/>
    <w:rsid w:val="0051150F"/>
    <w:rsid w:val="005265DC"/>
    <w:rsid w:val="005404EF"/>
    <w:rsid w:val="00580708"/>
    <w:rsid w:val="005867F1"/>
    <w:rsid w:val="00591630"/>
    <w:rsid w:val="005A7FBE"/>
    <w:rsid w:val="005C6AE7"/>
    <w:rsid w:val="0060055D"/>
    <w:rsid w:val="00602542"/>
    <w:rsid w:val="00614E12"/>
    <w:rsid w:val="006544D3"/>
    <w:rsid w:val="006B529C"/>
    <w:rsid w:val="00743603"/>
    <w:rsid w:val="00750EAF"/>
    <w:rsid w:val="007609E0"/>
    <w:rsid w:val="00767803"/>
    <w:rsid w:val="007C7F49"/>
    <w:rsid w:val="007E5035"/>
    <w:rsid w:val="00810F45"/>
    <w:rsid w:val="008113BA"/>
    <w:rsid w:val="00857879"/>
    <w:rsid w:val="008649BD"/>
    <w:rsid w:val="00865E4C"/>
    <w:rsid w:val="008802DE"/>
    <w:rsid w:val="00902BEC"/>
    <w:rsid w:val="00951CEF"/>
    <w:rsid w:val="00961EE2"/>
    <w:rsid w:val="00993434"/>
    <w:rsid w:val="00995789"/>
    <w:rsid w:val="009A6463"/>
    <w:rsid w:val="00A1532F"/>
    <w:rsid w:val="00A2455D"/>
    <w:rsid w:val="00A35B32"/>
    <w:rsid w:val="00A37EF5"/>
    <w:rsid w:val="00A41A4C"/>
    <w:rsid w:val="00A543CB"/>
    <w:rsid w:val="00AF3AF8"/>
    <w:rsid w:val="00AF44B9"/>
    <w:rsid w:val="00B022BE"/>
    <w:rsid w:val="00B108D2"/>
    <w:rsid w:val="00B13F3C"/>
    <w:rsid w:val="00B33B12"/>
    <w:rsid w:val="00B41470"/>
    <w:rsid w:val="00B5281F"/>
    <w:rsid w:val="00B540CF"/>
    <w:rsid w:val="00B623D0"/>
    <w:rsid w:val="00B72D23"/>
    <w:rsid w:val="00BA4A82"/>
    <w:rsid w:val="00BB65CC"/>
    <w:rsid w:val="00BC5A77"/>
    <w:rsid w:val="00BE7186"/>
    <w:rsid w:val="00BF7D9A"/>
    <w:rsid w:val="00C127F9"/>
    <w:rsid w:val="00C13ECE"/>
    <w:rsid w:val="00C14EC4"/>
    <w:rsid w:val="00C70166"/>
    <w:rsid w:val="00CC1793"/>
    <w:rsid w:val="00CC570F"/>
    <w:rsid w:val="00CF1BE6"/>
    <w:rsid w:val="00D00FC9"/>
    <w:rsid w:val="00D622F8"/>
    <w:rsid w:val="00D709B6"/>
    <w:rsid w:val="00DE7D95"/>
    <w:rsid w:val="00E413BC"/>
    <w:rsid w:val="00E44194"/>
    <w:rsid w:val="00EC2E9C"/>
    <w:rsid w:val="00F12381"/>
    <w:rsid w:val="00F52A3C"/>
    <w:rsid w:val="00F9196E"/>
    <w:rsid w:val="00F93662"/>
    <w:rsid w:val="00F9685F"/>
    <w:rsid w:val="00FC741E"/>
    <w:rsid w:val="00FD5DD2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9F307A"/>
  <w15:docId w15:val="{0251E210-F161-43A9-9879-814D276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3CB"/>
    <w:rPr>
      <w:sz w:val="24"/>
      <w:szCs w:val="24"/>
    </w:rPr>
  </w:style>
  <w:style w:type="paragraph" w:styleId="Heading1">
    <w:name w:val="heading 1"/>
    <w:aliases w:val="h1"/>
    <w:basedOn w:val="Heading"/>
    <w:qFormat/>
    <w:rsid w:val="00A543CB"/>
    <w:pPr>
      <w:numPr>
        <w:numId w:val="24"/>
      </w:numPr>
      <w:outlineLvl w:val="0"/>
    </w:pPr>
  </w:style>
  <w:style w:type="paragraph" w:styleId="Heading2">
    <w:name w:val="heading 2"/>
    <w:aliases w:val="h2"/>
    <w:basedOn w:val="Heading"/>
    <w:qFormat/>
    <w:rsid w:val="00A543CB"/>
    <w:pPr>
      <w:numPr>
        <w:ilvl w:val="1"/>
        <w:numId w:val="24"/>
      </w:numPr>
      <w:outlineLvl w:val="1"/>
    </w:pPr>
  </w:style>
  <w:style w:type="paragraph" w:styleId="Heading3">
    <w:name w:val="heading 3"/>
    <w:aliases w:val="h3"/>
    <w:basedOn w:val="Heading"/>
    <w:qFormat/>
    <w:rsid w:val="00A543CB"/>
    <w:pPr>
      <w:numPr>
        <w:ilvl w:val="2"/>
        <w:numId w:val="24"/>
      </w:numPr>
      <w:outlineLvl w:val="2"/>
    </w:pPr>
  </w:style>
  <w:style w:type="paragraph" w:styleId="Heading4">
    <w:name w:val="heading 4"/>
    <w:aliases w:val="h4"/>
    <w:basedOn w:val="Heading"/>
    <w:qFormat/>
    <w:rsid w:val="00A543CB"/>
    <w:pPr>
      <w:numPr>
        <w:ilvl w:val="3"/>
        <w:numId w:val="24"/>
      </w:numPr>
      <w:outlineLvl w:val="3"/>
    </w:pPr>
  </w:style>
  <w:style w:type="paragraph" w:styleId="Heading5">
    <w:name w:val="heading 5"/>
    <w:aliases w:val="h5"/>
    <w:basedOn w:val="Heading"/>
    <w:qFormat/>
    <w:rsid w:val="00A543CB"/>
    <w:pPr>
      <w:numPr>
        <w:ilvl w:val="4"/>
        <w:numId w:val="2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A543CB"/>
    <w:pPr>
      <w:numPr>
        <w:ilvl w:val="5"/>
        <w:numId w:val="2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A543CB"/>
    <w:pPr>
      <w:numPr>
        <w:ilvl w:val="6"/>
        <w:numId w:val="2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A543CB"/>
    <w:pPr>
      <w:numPr>
        <w:ilvl w:val="7"/>
        <w:numId w:val="2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A543CB"/>
    <w:pPr>
      <w:numPr>
        <w:ilvl w:val="8"/>
        <w:numId w:val="2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next w:val="Normal"/>
    <w:rsid w:val="005867F1"/>
  </w:style>
  <w:style w:type="paragraph" w:customStyle="1" w:styleId="bccList">
    <w:name w:val="bcc List"/>
    <w:basedOn w:val="Normal"/>
    <w:rsid w:val="005867F1"/>
    <w:pPr>
      <w:keepNext/>
      <w:keepLines/>
      <w:pageBreakBefore/>
      <w:spacing w:before="240"/>
      <w:ind w:left="720" w:hanging="720"/>
    </w:pPr>
  </w:style>
  <w:style w:type="paragraph" w:styleId="BodyText">
    <w:name w:val="Body Text"/>
    <w:basedOn w:val="Normal"/>
    <w:rsid w:val="00A543CB"/>
    <w:pPr>
      <w:spacing w:after="240"/>
      <w:ind w:firstLine="720"/>
    </w:pPr>
    <w:rPr>
      <w:szCs w:val="20"/>
    </w:rPr>
  </w:style>
  <w:style w:type="paragraph" w:styleId="Caption">
    <w:name w:val="caption"/>
    <w:basedOn w:val="Normal"/>
    <w:next w:val="Normal"/>
    <w:qFormat/>
    <w:rsid w:val="005867F1"/>
    <w:pPr>
      <w:ind w:left="3150" w:firstLine="90"/>
    </w:pPr>
    <w:rPr>
      <w:rFonts w:ascii="Arial" w:hAnsi="Arial"/>
      <w:b/>
      <w:smallCaps/>
    </w:rPr>
  </w:style>
  <w:style w:type="paragraph" w:customStyle="1" w:styleId="ccList">
    <w:name w:val="cc List"/>
    <w:basedOn w:val="Normal"/>
    <w:rsid w:val="005867F1"/>
    <w:pPr>
      <w:keepNext/>
      <w:keepLines/>
      <w:spacing w:before="240"/>
      <w:ind w:left="720" w:hanging="720"/>
    </w:pPr>
  </w:style>
  <w:style w:type="paragraph" w:styleId="Closing">
    <w:name w:val="Closing"/>
    <w:basedOn w:val="Normal"/>
    <w:rsid w:val="005867F1"/>
    <w:pPr>
      <w:keepNext/>
      <w:spacing w:after="720"/>
    </w:pPr>
  </w:style>
  <w:style w:type="character" w:styleId="CommentReference">
    <w:name w:val="annotation reference"/>
    <w:basedOn w:val="DefaultParagraphFont"/>
    <w:semiHidden/>
    <w:rsid w:val="005867F1"/>
    <w:rPr>
      <w:rFonts w:ascii="Times New Roman" w:hAnsi="Times New Roman"/>
      <w:color w:val="FF0000"/>
      <w:sz w:val="16"/>
    </w:rPr>
  </w:style>
  <w:style w:type="paragraph" w:styleId="CommentText">
    <w:name w:val="annotation text"/>
    <w:basedOn w:val="Normal"/>
    <w:semiHidden/>
    <w:rsid w:val="005867F1"/>
  </w:style>
  <w:style w:type="paragraph" w:customStyle="1" w:styleId="Company">
    <w:name w:val="Company"/>
    <w:basedOn w:val="Normal"/>
    <w:next w:val="LtrhdAddress"/>
    <w:rsid w:val="005867F1"/>
  </w:style>
  <w:style w:type="paragraph" w:customStyle="1" w:styleId="Delivery">
    <w:name w:val="Delivery"/>
    <w:basedOn w:val="Normal"/>
    <w:rsid w:val="005867F1"/>
    <w:rPr>
      <w:b/>
      <w:caps/>
    </w:rPr>
  </w:style>
  <w:style w:type="paragraph" w:customStyle="1" w:styleId="Confidentiality">
    <w:name w:val="Confidentiality"/>
    <w:basedOn w:val="Delivery"/>
    <w:rsid w:val="005867F1"/>
  </w:style>
  <w:style w:type="paragraph" w:styleId="Date">
    <w:name w:val="Date"/>
    <w:basedOn w:val="Normal"/>
    <w:next w:val="Normal"/>
    <w:rsid w:val="00602542"/>
    <w:pPr>
      <w:spacing w:before="240" w:after="240"/>
    </w:pPr>
    <w:rPr>
      <w:noProof/>
    </w:rPr>
  </w:style>
  <w:style w:type="paragraph" w:customStyle="1" w:styleId="Enclosure">
    <w:name w:val="Enclosure"/>
    <w:basedOn w:val="Normal"/>
    <w:next w:val="Normal"/>
    <w:rsid w:val="005867F1"/>
    <w:pPr>
      <w:keepNext/>
      <w:spacing w:before="240"/>
    </w:pPr>
  </w:style>
  <w:style w:type="paragraph" w:styleId="EnvelopeAddress">
    <w:name w:val="envelope address"/>
    <w:basedOn w:val="Normal"/>
    <w:rsid w:val="005867F1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5867F1"/>
  </w:style>
  <w:style w:type="paragraph" w:customStyle="1" w:styleId="FirmName">
    <w:name w:val="FirmName"/>
    <w:basedOn w:val="Closing"/>
    <w:rsid w:val="005867F1"/>
    <w:pPr>
      <w:spacing w:after="360"/>
      <w:ind w:right="288"/>
    </w:pPr>
    <w:rPr>
      <w:caps/>
    </w:rPr>
  </w:style>
  <w:style w:type="paragraph" w:styleId="Footer">
    <w:name w:val="footer"/>
    <w:basedOn w:val="Normal"/>
    <w:link w:val="FooterChar"/>
    <w:rsid w:val="00A543CB"/>
    <w:pPr>
      <w:tabs>
        <w:tab w:val="center" w:pos="4320"/>
        <w:tab w:val="right" w:pos="8640"/>
      </w:tabs>
    </w:pPr>
  </w:style>
  <w:style w:type="paragraph" w:customStyle="1" w:styleId="FooterLandscape">
    <w:name w:val="Footer Landscape"/>
    <w:basedOn w:val="Normal"/>
    <w:rsid w:val="005867F1"/>
    <w:pPr>
      <w:tabs>
        <w:tab w:val="center" w:pos="6480"/>
        <w:tab w:val="right" w:pos="12960"/>
      </w:tabs>
    </w:pPr>
  </w:style>
  <w:style w:type="character" w:styleId="FootnoteReference">
    <w:name w:val="footnote reference"/>
    <w:basedOn w:val="DefaultParagraphFont"/>
    <w:semiHidden/>
    <w:rsid w:val="005867F1"/>
    <w:rPr>
      <w:color w:val="FF0000"/>
      <w:position w:val="6"/>
      <w:sz w:val="18"/>
    </w:rPr>
  </w:style>
  <w:style w:type="paragraph" w:styleId="FootnoteText">
    <w:name w:val="footnote text"/>
    <w:basedOn w:val="Normal"/>
    <w:semiHidden/>
    <w:rsid w:val="005867F1"/>
    <w:pPr>
      <w:ind w:left="360" w:hanging="360"/>
    </w:pPr>
  </w:style>
  <w:style w:type="paragraph" w:styleId="Header">
    <w:name w:val="header"/>
    <w:basedOn w:val="Normal"/>
    <w:link w:val="HeaderChar"/>
    <w:rsid w:val="00A543CB"/>
    <w:pPr>
      <w:tabs>
        <w:tab w:val="center" w:pos="4320"/>
        <w:tab w:val="right" w:pos="8640"/>
      </w:tabs>
    </w:pPr>
  </w:style>
  <w:style w:type="paragraph" w:customStyle="1" w:styleId="HeaderLandscape">
    <w:name w:val="Header Landscape"/>
    <w:basedOn w:val="Normal"/>
    <w:rsid w:val="005867F1"/>
    <w:pPr>
      <w:tabs>
        <w:tab w:val="center" w:pos="6480"/>
        <w:tab w:val="right" w:pos="12960"/>
      </w:tabs>
    </w:pPr>
  </w:style>
  <w:style w:type="paragraph" w:customStyle="1" w:styleId="Heading">
    <w:name w:val="Heading"/>
    <w:basedOn w:val="Normal"/>
    <w:rsid w:val="00A543CB"/>
    <w:pPr>
      <w:spacing w:after="240"/>
    </w:pPr>
    <w:rPr>
      <w:szCs w:val="20"/>
    </w:rPr>
  </w:style>
  <w:style w:type="character" w:styleId="Hyperlink">
    <w:name w:val="Hyperlink"/>
    <w:basedOn w:val="DefaultParagraphFont"/>
    <w:uiPriority w:val="99"/>
    <w:rsid w:val="005867F1"/>
    <w:rPr>
      <w:color w:val="0000FF"/>
      <w:u w:val="single"/>
    </w:rPr>
  </w:style>
  <w:style w:type="paragraph" w:customStyle="1" w:styleId="Initials">
    <w:name w:val="Initials"/>
    <w:basedOn w:val="Normal"/>
    <w:next w:val="Normal"/>
    <w:rsid w:val="005867F1"/>
    <w:pPr>
      <w:keepNext/>
      <w:spacing w:before="240"/>
    </w:pPr>
  </w:style>
  <w:style w:type="paragraph" w:customStyle="1" w:styleId="JobTitle">
    <w:name w:val="Job Title"/>
    <w:basedOn w:val="Normal"/>
    <w:next w:val="Company"/>
    <w:rsid w:val="005867F1"/>
  </w:style>
  <w:style w:type="character" w:styleId="LineNumber">
    <w:name w:val="line number"/>
    <w:basedOn w:val="DefaultParagraphFont"/>
    <w:rsid w:val="005867F1"/>
  </w:style>
  <w:style w:type="paragraph" w:styleId="List">
    <w:name w:val="List"/>
    <w:basedOn w:val="Normal"/>
    <w:rsid w:val="005867F1"/>
    <w:pPr>
      <w:spacing w:after="240"/>
      <w:ind w:left="360" w:hanging="360"/>
    </w:pPr>
  </w:style>
  <w:style w:type="paragraph" w:styleId="ListBullet">
    <w:name w:val="List Bullet"/>
    <w:aliases w:val="lb"/>
    <w:basedOn w:val="Normal"/>
    <w:autoRedefine/>
    <w:rsid w:val="005867F1"/>
    <w:pPr>
      <w:numPr>
        <w:numId w:val="20"/>
      </w:numPr>
      <w:spacing w:before="240"/>
    </w:pPr>
  </w:style>
  <w:style w:type="paragraph" w:customStyle="1" w:styleId="LtrhdAddress">
    <w:name w:val="LtrhdAddress"/>
    <w:next w:val="Normal"/>
    <w:rsid w:val="005867F1"/>
    <w:pPr>
      <w:tabs>
        <w:tab w:val="center" w:pos="4950"/>
        <w:tab w:val="right" w:pos="9900"/>
      </w:tabs>
      <w:ind w:right="-540"/>
      <w:jc w:val="right"/>
    </w:pPr>
    <w:rPr>
      <w:sz w:val="18"/>
      <w:szCs w:val="18"/>
    </w:rPr>
  </w:style>
  <w:style w:type="paragraph" w:customStyle="1" w:styleId="LtrhdInfo">
    <w:name w:val="LtrhdInfo"/>
    <w:basedOn w:val="LtrhdAddress"/>
    <w:rsid w:val="005867F1"/>
  </w:style>
  <w:style w:type="paragraph" w:styleId="MacroText">
    <w:name w:val="macro"/>
    <w:semiHidden/>
    <w:rsid w:val="005867F1"/>
    <w:pPr>
      <w:tabs>
        <w:tab w:val="left" w:pos="180"/>
        <w:tab w:val="left" w:pos="360"/>
        <w:tab w:val="left" w:pos="540"/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800"/>
      </w:tabs>
      <w:ind w:right="-14400"/>
    </w:pPr>
    <w:rPr>
      <w:rFonts w:ascii="Arial" w:hAnsi="Arial"/>
      <w:sz w:val="16"/>
      <w:lang w:bidi="he-IL"/>
    </w:rPr>
  </w:style>
  <w:style w:type="paragraph" w:customStyle="1" w:styleId="Name">
    <w:name w:val="Name"/>
    <w:basedOn w:val="Normal"/>
    <w:rsid w:val="005867F1"/>
  </w:style>
  <w:style w:type="paragraph" w:styleId="NormalIndent">
    <w:name w:val="Normal Indent"/>
    <w:basedOn w:val="Normal"/>
    <w:rsid w:val="005867F1"/>
    <w:pPr>
      <w:spacing w:before="240"/>
      <w:ind w:left="720"/>
    </w:pPr>
  </w:style>
  <w:style w:type="character" w:styleId="PageNumber">
    <w:name w:val="page number"/>
    <w:basedOn w:val="DefaultParagraphFont"/>
    <w:rsid w:val="00A543CB"/>
  </w:style>
  <w:style w:type="paragraph" w:customStyle="1" w:styleId="QuoteContinued">
    <w:name w:val="Quote Continued"/>
    <w:aliases w:val="qc"/>
    <w:basedOn w:val="BodyText"/>
    <w:next w:val="BodyText"/>
    <w:rsid w:val="00A543CB"/>
  </w:style>
  <w:style w:type="paragraph" w:customStyle="1" w:styleId="Quote1">
    <w:name w:val="Quote1"/>
    <w:aliases w:val="q"/>
    <w:basedOn w:val="Normal"/>
    <w:next w:val="QuoteContinued"/>
    <w:rsid w:val="00A543CB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A543CB"/>
    <w:pPr>
      <w:spacing w:line="480" w:lineRule="auto"/>
    </w:pPr>
  </w:style>
  <w:style w:type="paragraph" w:customStyle="1" w:styleId="ReLine">
    <w:name w:val="Re Line"/>
    <w:basedOn w:val="Normal"/>
    <w:next w:val="Salutation"/>
    <w:rsid w:val="00993434"/>
    <w:pPr>
      <w:ind w:left="720" w:hanging="720"/>
    </w:pPr>
    <w:rPr>
      <w:b/>
    </w:rPr>
  </w:style>
  <w:style w:type="paragraph" w:styleId="Salutation">
    <w:name w:val="Salutation"/>
    <w:basedOn w:val="Normal"/>
    <w:next w:val="Normal"/>
    <w:rsid w:val="00C70166"/>
    <w:pPr>
      <w:spacing w:after="240"/>
    </w:pPr>
  </w:style>
  <w:style w:type="paragraph" w:customStyle="1" w:styleId="Recital">
    <w:name w:val="Recital"/>
    <w:basedOn w:val="Normal"/>
    <w:next w:val="Normal"/>
    <w:rsid w:val="005867F1"/>
    <w:pPr>
      <w:spacing w:before="480" w:after="240"/>
      <w:jc w:val="center"/>
    </w:pPr>
    <w:rPr>
      <w:caps/>
      <w:u w:val="words"/>
    </w:rPr>
  </w:style>
  <w:style w:type="paragraph" w:customStyle="1" w:styleId="ReturnAddress">
    <w:name w:val="Return Address"/>
    <w:basedOn w:val="Normal"/>
    <w:rsid w:val="005867F1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paragraph" w:customStyle="1" w:styleId="SigTitle">
    <w:name w:val="Sig Title"/>
    <w:basedOn w:val="Closing"/>
    <w:next w:val="Initials"/>
    <w:rsid w:val="005867F1"/>
    <w:pPr>
      <w:keepLines/>
      <w:spacing w:after="0"/>
    </w:pPr>
  </w:style>
  <w:style w:type="paragraph" w:styleId="Signature">
    <w:name w:val="Signature"/>
    <w:basedOn w:val="Normal"/>
    <w:rsid w:val="00A543CB"/>
  </w:style>
  <w:style w:type="paragraph" w:styleId="Title">
    <w:name w:val="Title"/>
    <w:aliases w:val="Title 1"/>
    <w:basedOn w:val="Normal"/>
    <w:qFormat/>
    <w:rsid w:val="00A543CB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paragraph" w:customStyle="1" w:styleId="TOATitle">
    <w:name w:val="TOA Title"/>
    <w:aliases w:val="ta"/>
    <w:basedOn w:val="Title"/>
    <w:rsid w:val="005867F1"/>
  </w:style>
  <w:style w:type="paragraph" w:styleId="TOC1">
    <w:name w:val="toc 1"/>
    <w:basedOn w:val="Normal"/>
    <w:next w:val="Normal"/>
    <w:autoRedefine/>
    <w:semiHidden/>
    <w:rsid w:val="00A543CB"/>
  </w:style>
  <w:style w:type="paragraph" w:styleId="TOC2">
    <w:name w:val="toc 2"/>
    <w:basedOn w:val="Normal"/>
    <w:next w:val="Normal"/>
    <w:autoRedefine/>
    <w:semiHidden/>
    <w:rsid w:val="00A543CB"/>
    <w:pPr>
      <w:ind w:left="240"/>
    </w:pPr>
  </w:style>
  <w:style w:type="paragraph" w:styleId="TOC3">
    <w:name w:val="toc 3"/>
    <w:basedOn w:val="Normal"/>
    <w:next w:val="Normal"/>
    <w:autoRedefine/>
    <w:semiHidden/>
    <w:rsid w:val="00A543CB"/>
    <w:pPr>
      <w:ind w:left="480"/>
    </w:pPr>
  </w:style>
  <w:style w:type="paragraph" w:styleId="TOC4">
    <w:name w:val="toc 4"/>
    <w:basedOn w:val="TOC3"/>
    <w:next w:val="Normal"/>
    <w:semiHidden/>
    <w:rsid w:val="005867F1"/>
    <w:pPr>
      <w:ind w:left="1440"/>
    </w:pPr>
  </w:style>
  <w:style w:type="paragraph" w:styleId="TOC5">
    <w:name w:val="toc 5"/>
    <w:basedOn w:val="TOC4"/>
    <w:next w:val="Normal"/>
    <w:semiHidden/>
    <w:rsid w:val="005867F1"/>
    <w:pPr>
      <w:ind w:left="1800"/>
    </w:pPr>
  </w:style>
  <w:style w:type="paragraph" w:styleId="TOC6">
    <w:name w:val="toc 6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3600" w:right="720"/>
    </w:pPr>
  </w:style>
  <w:style w:type="paragraph" w:styleId="TOC7">
    <w:name w:val="toc 7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4320" w:right="720"/>
    </w:pPr>
  </w:style>
  <w:style w:type="paragraph" w:styleId="TOC8">
    <w:name w:val="toc 8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5040" w:right="720"/>
    </w:pPr>
  </w:style>
  <w:style w:type="paragraph" w:customStyle="1" w:styleId="TOCTitle">
    <w:name w:val="TOC Title"/>
    <w:aliases w:val="tt"/>
    <w:basedOn w:val="Title"/>
    <w:rsid w:val="005867F1"/>
  </w:style>
  <w:style w:type="table" w:styleId="TableGrid">
    <w:name w:val="Table Grid"/>
    <w:basedOn w:val="TableNormal"/>
    <w:rsid w:val="00A5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Info">
    <w:name w:val="FooterInfo"/>
    <w:basedOn w:val="Footer"/>
    <w:rsid w:val="005867F1"/>
    <w:pPr>
      <w:jc w:val="center"/>
    </w:pPr>
    <w:rPr>
      <w:sz w:val="18"/>
      <w:szCs w:val="18"/>
    </w:rPr>
  </w:style>
  <w:style w:type="paragraph" w:customStyle="1" w:styleId="BlockQuote">
    <w:name w:val="Block Quote"/>
    <w:basedOn w:val="Normal"/>
    <w:rsid w:val="00A543CB"/>
    <w:pPr>
      <w:spacing w:after="240"/>
      <w:ind w:left="720" w:right="720"/>
    </w:pPr>
  </w:style>
  <w:style w:type="paragraph" w:customStyle="1" w:styleId="BlockQuote2">
    <w:name w:val="Block Quote 2"/>
    <w:basedOn w:val="Normal"/>
    <w:rsid w:val="00A543CB"/>
    <w:pPr>
      <w:spacing w:line="480" w:lineRule="auto"/>
      <w:ind w:left="720" w:right="720"/>
    </w:pPr>
  </w:style>
  <w:style w:type="paragraph" w:styleId="BlockText">
    <w:name w:val="Block Text"/>
    <w:basedOn w:val="Normal"/>
    <w:rsid w:val="00A543CB"/>
    <w:pPr>
      <w:spacing w:after="240"/>
    </w:pPr>
  </w:style>
  <w:style w:type="paragraph" w:customStyle="1" w:styleId="BlockText2">
    <w:name w:val="Block Text 2"/>
    <w:basedOn w:val="Normal"/>
    <w:rsid w:val="00A543CB"/>
    <w:pPr>
      <w:spacing w:line="480" w:lineRule="auto"/>
    </w:pPr>
  </w:style>
  <w:style w:type="paragraph" w:styleId="BodyText2">
    <w:name w:val="Body Text 2"/>
    <w:basedOn w:val="Normal"/>
    <w:rsid w:val="00A543CB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rsid w:val="00A543CB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rsid w:val="00A543CB"/>
    <w:pPr>
      <w:spacing w:after="240"/>
      <w:ind w:left="720" w:right="720" w:firstLine="720"/>
    </w:pPr>
  </w:style>
  <w:style w:type="paragraph" w:styleId="ListNumber">
    <w:name w:val="List Number"/>
    <w:basedOn w:val="Normal"/>
    <w:rsid w:val="00A543CB"/>
    <w:pPr>
      <w:numPr>
        <w:numId w:val="21"/>
      </w:numPr>
      <w:spacing w:after="240"/>
    </w:pPr>
  </w:style>
  <w:style w:type="paragraph" w:customStyle="1" w:styleId="Title2">
    <w:name w:val="Title 2"/>
    <w:basedOn w:val="Normal"/>
    <w:rsid w:val="00A543CB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rsid w:val="00A543CB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rsid w:val="00A543CB"/>
    <w:pPr>
      <w:spacing w:after="240"/>
    </w:pPr>
    <w:rPr>
      <w:b/>
      <w:u w:val="single"/>
    </w:rPr>
  </w:style>
  <w:style w:type="character" w:customStyle="1" w:styleId="DocID">
    <w:name w:val="DocID"/>
    <w:basedOn w:val="DefaultParagraphFont"/>
    <w:rsid w:val="00A543CB"/>
  </w:style>
  <w:style w:type="paragraph" w:customStyle="1" w:styleId="heading1notoc">
    <w:name w:val="heading 1 (no toc)"/>
    <w:basedOn w:val="Heading1"/>
    <w:next w:val="Normal"/>
    <w:rsid w:val="00A543CB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SigLine">
    <w:name w:val="Sig Line"/>
    <w:basedOn w:val="Normal"/>
    <w:rsid w:val="00A543CB"/>
    <w:pPr>
      <w:tabs>
        <w:tab w:val="left" w:leader="underscore" w:pos="8460"/>
      </w:tabs>
      <w:ind w:left="5040"/>
    </w:pPr>
  </w:style>
  <w:style w:type="paragraph" w:customStyle="1" w:styleId="BlockIndent5">
    <w:name w:val="Block Indent .5"/>
    <w:basedOn w:val="Normal"/>
    <w:rsid w:val="004551E8"/>
    <w:pPr>
      <w:spacing w:after="240"/>
      <w:ind w:left="720"/>
    </w:pPr>
  </w:style>
  <w:style w:type="paragraph" w:customStyle="1" w:styleId="BlockIndent1">
    <w:name w:val="Block Indent 1&quot;"/>
    <w:basedOn w:val="Normal"/>
    <w:rsid w:val="004551E8"/>
    <w:pPr>
      <w:spacing w:after="240"/>
      <w:ind w:left="1440"/>
    </w:pPr>
  </w:style>
  <w:style w:type="character" w:styleId="PlaceholderText">
    <w:name w:val="Placeholder Text"/>
    <w:basedOn w:val="DefaultParagraphFont"/>
    <w:uiPriority w:val="99"/>
    <w:semiHidden/>
    <w:rsid w:val="00A37EF5"/>
    <w:rPr>
      <w:color w:val="808080"/>
    </w:rPr>
  </w:style>
  <w:style w:type="paragraph" w:styleId="BalloonText">
    <w:name w:val="Balloon Text"/>
    <w:basedOn w:val="Normal"/>
    <w:link w:val="BalloonTextChar"/>
    <w:rsid w:val="00AF4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44B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22B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A4E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630B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Letter\GBLS%20Block%20Letterhead.ice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3B5BD5B514285BCC97C2FF651B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3EA8-A343-4438-B679-E08534B50EDF}"/>
      </w:docPartPr>
      <w:docPartBody>
        <w:p w:rsidR="000732D3" w:rsidRDefault="001312A5">
          <w:pPr>
            <w:pStyle w:val="41E3B5BD5B514285BCC97C2FF651BDA5"/>
          </w:pPr>
          <w:r w:rsidRPr="00146DE9">
            <w:rPr>
              <w:rStyle w:val="PlaceholderText"/>
            </w:rPr>
            <w:t>Click here to enter a date.</w:t>
          </w:r>
        </w:p>
      </w:docPartBody>
    </w:docPart>
    <w:docPart>
      <w:docPartPr>
        <w:name w:val="AE0B3E78FB754763A69C7D2F0CD21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F3E-B406-4596-89B5-5F9527647799}"/>
      </w:docPartPr>
      <w:docPartBody>
        <w:p w:rsidR="000732D3" w:rsidRDefault="001312A5">
          <w:pPr>
            <w:pStyle w:val="AE0B3E78FB754763A69C7D2F0CD2189B"/>
          </w:pPr>
          <w:r w:rsidRPr="00291180">
            <w:rPr>
              <w:rStyle w:val="PlaceholderText"/>
            </w:rPr>
            <w:t>Addressees</w:t>
          </w:r>
        </w:p>
      </w:docPartBody>
    </w:docPart>
    <w:docPart>
      <w:docPartPr>
        <w:name w:val="EDBCF3A618ED478987938C4C67EF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10D5-A8F1-46CF-A24A-D55E494A3105}"/>
      </w:docPartPr>
      <w:docPartBody>
        <w:p w:rsidR="000732D3" w:rsidRDefault="001312A5">
          <w:pPr>
            <w:pStyle w:val="EDBCF3A618ED478987938C4C67EF066C"/>
          </w:pPr>
          <w:r w:rsidRPr="00146DE9">
            <w:rPr>
              <w:rStyle w:val="PlaceholderText"/>
            </w:rPr>
            <w:t>Salutation</w:t>
          </w:r>
        </w:p>
      </w:docPartBody>
    </w:docPart>
    <w:docPart>
      <w:docPartPr>
        <w:name w:val="710834524AA94D00B82C4DEE2AB78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A8E72-9C2D-463A-8763-E01BC5CA9168}"/>
      </w:docPartPr>
      <w:docPartBody>
        <w:p w:rsidR="000732D3" w:rsidRDefault="001312A5">
          <w:pPr>
            <w:pStyle w:val="710834524AA94D00B82C4DEE2AB78E50"/>
          </w:pPr>
          <w:r w:rsidRPr="00146DE9">
            <w:rPr>
              <w:rStyle w:val="PlaceholderText"/>
            </w:rPr>
            <w:t>AuthorClosing</w:t>
          </w:r>
        </w:p>
      </w:docPartBody>
    </w:docPart>
    <w:docPart>
      <w:docPartPr>
        <w:name w:val="9222FD171FBF49758A6B44BD85157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BB54-C1CC-4A43-8DDD-0D3FF056209D}"/>
      </w:docPartPr>
      <w:docPartBody>
        <w:p w:rsidR="000732D3" w:rsidRDefault="001312A5">
          <w:pPr>
            <w:pStyle w:val="9222FD171FBF49758A6B44BD85157B95"/>
          </w:pPr>
          <w:r w:rsidRPr="00146DE9">
            <w:rPr>
              <w:rStyle w:val="PlaceholderText"/>
            </w:rPr>
            <w:t>AuthorClosingName</w:t>
          </w:r>
        </w:p>
      </w:docPartBody>
    </w:docPart>
    <w:docPart>
      <w:docPartPr>
        <w:name w:val="E0938BE745014319ADC943B8EA627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2BCC9-C02D-4278-BE18-7D6554C025D5}"/>
      </w:docPartPr>
      <w:docPartBody>
        <w:p w:rsidR="000732D3" w:rsidRDefault="001312A5">
          <w:pPr>
            <w:pStyle w:val="E0938BE745014319ADC943B8EA627B6F"/>
          </w:pPr>
          <w:r w:rsidRPr="00146DE9">
            <w:rPr>
              <w:rStyle w:val="PlaceholderText"/>
            </w:rPr>
            <w:t>AttachmentsEnclosures</w:t>
          </w:r>
        </w:p>
      </w:docPartBody>
    </w:docPart>
    <w:docPart>
      <w:docPartPr>
        <w:name w:val="A3D07AA66A58475B81FED93BA404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B3041-1B7E-43D7-BF51-73335F2F4ED1}"/>
      </w:docPartPr>
      <w:docPartBody>
        <w:p w:rsidR="000732D3" w:rsidRDefault="001312A5" w:rsidP="001312A5">
          <w:pPr>
            <w:pStyle w:val="A3D07AA66A58475B81FED93BA40413E6"/>
          </w:pPr>
          <w:r w:rsidRPr="009D0B1C">
            <w:rPr>
              <w:rStyle w:val="PlaceholderText"/>
            </w:rPr>
            <w:t>AuthorOfficeAddressSingleLine</w:t>
          </w:r>
        </w:p>
      </w:docPartBody>
    </w:docPart>
    <w:docPart>
      <w:docPartPr>
        <w:name w:val="3249CC147AD845AC801AE24E9F4E3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05FB-C5D8-4AED-B50C-D472C0FE7954}"/>
      </w:docPartPr>
      <w:docPartBody>
        <w:p w:rsidR="000732D3" w:rsidRDefault="001312A5" w:rsidP="001312A5">
          <w:pPr>
            <w:pStyle w:val="3249CC147AD845AC801AE24E9F4E3926"/>
          </w:pPr>
          <w:r w:rsidRPr="009D0B1C">
            <w:rPr>
              <w:rStyle w:val="PlaceholderText"/>
            </w:rPr>
            <w:t>AuthorOfficeGeneralNo1</w:t>
          </w:r>
        </w:p>
      </w:docPartBody>
    </w:docPart>
    <w:docPart>
      <w:docPartPr>
        <w:name w:val="56F7EAE5C0A24200943F58D4F62F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59CD3-8829-4D7E-A1B7-2DB2DF90A947}"/>
      </w:docPartPr>
      <w:docPartBody>
        <w:p w:rsidR="000732D3" w:rsidRDefault="001312A5" w:rsidP="001312A5">
          <w:pPr>
            <w:pStyle w:val="56F7EAE5C0A24200943F58D4F62F4CD4"/>
          </w:pPr>
          <w:r w:rsidRPr="009D0B1C">
            <w:rPr>
              <w:rStyle w:val="PlaceholderText"/>
            </w:rPr>
            <w:t>AuthorOfficeFaxNo1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10E3C-461F-426A-BB55-8C9EEAB5501A}"/>
      </w:docPartPr>
      <w:docPartBody>
        <w:p w:rsidR="000732D3" w:rsidRDefault="001312A5">
          <w:r w:rsidRPr="00AC38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A5"/>
    <w:rsid w:val="00007651"/>
    <w:rsid w:val="000732D3"/>
    <w:rsid w:val="001312A5"/>
    <w:rsid w:val="003773E0"/>
    <w:rsid w:val="0059009D"/>
    <w:rsid w:val="009D75F5"/>
    <w:rsid w:val="00AA6E41"/>
    <w:rsid w:val="00E9553E"/>
    <w:rsid w:val="00E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2A5"/>
    <w:rPr>
      <w:color w:val="808080"/>
    </w:rPr>
  </w:style>
  <w:style w:type="paragraph" w:customStyle="1" w:styleId="41E3B5BD5B514285BCC97C2FF651BDA5">
    <w:name w:val="41E3B5BD5B514285BCC97C2FF651BDA5"/>
  </w:style>
  <w:style w:type="paragraph" w:customStyle="1" w:styleId="AE0B3E78FB754763A69C7D2F0CD2189B">
    <w:name w:val="AE0B3E78FB754763A69C7D2F0CD2189B"/>
  </w:style>
  <w:style w:type="paragraph" w:customStyle="1" w:styleId="EDBCF3A618ED478987938C4C67EF066C">
    <w:name w:val="EDBCF3A618ED478987938C4C67EF066C"/>
  </w:style>
  <w:style w:type="paragraph" w:customStyle="1" w:styleId="710834524AA94D00B82C4DEE2AB78E50">
    <w:name w:val="710834524AA94D00B82C4DEE2AB78E50"/>
  </w:style>
  <w:style w:type="paragraph" w:customStyle="1" w:styleId="9222FD171FBF49758A6B44BD85157B95">
    <w:name w:val="9222FD171FBF49758A6B44BD85157B95"/>
  </w:style>
  <w:style w:type="paragraph" w:customStyle="1" w:styleId="5830E58BD0E84B2F961267E5E0E7BEF9">
    <w:name w:val="5830E58BD0E84B2F961267E5E0E7BEF9"/>
  </w:style>
  <w:style w:type="paragraph" w:customStyle="1" w:styleId="7E75DA4B59E2445A98F6102EE7ACDF73">
    <w:name w:val="7E75DA4B59E2445A98F6102EE7ACDF73"/>
  </w:style>
  <w:style w:type="paragraph" w:customStyle="1" w:styleId="E0938BE745014319ADC943B8EA627B6F">
    <w:name w:val="E0938BE745014319ADC943B8EA627B6F"/>
  </w:style>
  <w:style w:type="paragraph" w:customStyle="1" w:styleId="A3D07AA66A58475B81FED93BA40413E6">
    <w:name w:val="A3D07AA66A58475B81FED93BA40413E6"/>
    <w:rsid w:val="001312A5"/>
  </w:style>
  <w:style w:type="paragraph" w:customStyle="1" w:styleId="3249CC147AD845AC801AE24E9F4E3926">
    <w:name w:val="3249CC147AD845AC801AE24E9F4E3926"/>
    <w:rsid w:val="001312A5"/>
  </w:style>
  <w:style w:type="paragraph" w:customStyle="1" w:styleId="56F7EAE5C0A24200943F58D4F62F4CD4">
    <w:name w:val="56F7EAE5C0A24200943F58D4F62F4CD4"/>
    <w:rsid w:val="00131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d89769-1e81-4af0-b2c2-3ed6fe3595b6">
      <Terms xmlns="http://schemas.microsoft.com/office/infopath/2007/PartnerControls"/>
    </lcf76f155ced4ddcb4097134ff3c332f>
    <TaxCatchAll xmlns="beceb55d-6f52-4e77-8e3e-dc06064c2131" xsi:nil="true"/>
  </documentManagement>
</p:properties>
</file>

<file path=customXml/item4.xml><?xml version="1.0" encoding="utf-8"?>
<iCreate>
  <authorID>1063</authorID>
  <typistID>1063</typistID>
  <officeID>1</officeID>
  <templateID>1</templateID>
  <iEncoreID/>
  <iEncore>
    <Font>Times New Roman:12</Font>
    <Letterhead>true</Letterhead>
    <AuthorTitle>true</AuthorTitle>
    <AutoUpdateDate>true</AutoUpdateDate>
    <AuthorClosing>Sincerely,</AuthorClosing>
    <QuickMerge>
      <To>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</To>
      <Sal>First Name:</Sal>
      <SalText>Dear Jennifer:</SalText>
      <MailMerge>false</MailMerge>
      <MailMergeCc>false</MailMergeCc>
      <MailMergeBcc>false</MailMergeBcc>
    </QuickMerge>
    <ReLine/>
    <AttachmentsEnclosures>Enclosure</AttachmentsEnclosures>
  </iEncore>
</iCreat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8CC8CE-ECD0-414E-B64E-6E5233D0B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65E4F-0B78-4F49-8D0E-F240395DD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F8C48-79CF-4E67-89B9-E0A5332ACA6B}">
  <ds:schemaRefs>
    <ds:schemaRef ds:uri="http://schemas.microsoft.com/office/2006/metadata/properties"/>
    <ds:schemaRef ds:uri="http://schemas.microsoft.com/office/infopath/2007/PartnerControls"/>
    <ds:schemaRef ds:uri="bbd89769-1e81-4af0-b2c2-3ed6fe3595b6"/>
    <ds:schemaRef ds:uri="beceb55d-6f52-4e77-8e3e-dc06064c2131"/>
  </ds:schemaRefs>
</ds:datastoreItem>
</file>

<file path=customXml/itemProps4.xml><?xml version="1.0" encoding="utf-8"?>
<ds:datastoreItem xmlns:ds="http://schemas.openxmlformats.org/officeDocument/2006/customXml" ds:itemID="{77686FAF-F527-4283-B171-B508A8EF1787}">
  <ds:schemaRefs/>
</ds:datastoreItem>
</file>

<file path=customXml/itemProps5.xml><?xml version="1.0" encoding="utf-8"?>
<ds:datastoreItem xmlns:ds="http://schemas.openxmlformats.org/officeDocument/2006/customXml" ds:itemID="{32FC8EC8-7F35-47A8-A14B-1496D25C8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C:\ProgramData\Esquire Innovations\iCreate\iTemplates\iLetter\GBLS Block Letterhead.icex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GBLS Block Letterhead</vt:lpstr>
    </vt:vector>
  </TitlesOfParts>
  <Company>Esquire Innovations, Inc.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GBLS Block Letterhead</dc:title>
  <dc:subject/>
  <dc:creator>MSullivan</dc:creator>
  <cp:keywords/>
  <dc:description/>
  <cp:lastModifiedBy>Mia Bonardi</cp:lastModifiedBy>
  <cp:revision>2</cp:revision>
  <cp:lastPrinted>2018-06-28T17:18:00Z</cp:lastPrinted>
  <dcterms:created xsi:type="dcterms:W3CDTF">2023-10-02T11:00:00Z</dcterms:created>
  <dcterms:modified xsi:type="dcterms:W3CDTF">2023-10-02T11:00:00Z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ergeField-&lt;&lt;DateAsFieldLong&gt;&gt;">
    <vt:lpwstr>DateAsFieldLong</vt:lpwstr>
  </property>
  <property fmtid="{D5CDD505-2E9C-101B-9397-08002B2CF9AE}" pid="3" name="iMergeField-&lt;&lt;DateAsTextLong&gt;&gt;">
    <vt:lpwstr>DateAsTextLong</vt:lpwstr>
  </property>
  <property fmtid="{D5CDD505-2E9C-101B-9397-08002B2CF9AE}" pid="4" name="iMergeField-&lt;&lt;ConfidentialityNotationList&gt;&gt;">
    <vt:lpwstr>ConfidentialityNotationList</vt:lpwstr>
  </property>
  <property fmtid="{D5CDD505-2E9C-101B-9397-08002B2CF9AE}" pid="5" name="iMergeField-&lt;&lt;HandlingNotationList&gt;&gt;">
    <vt:lpwstr>HandlingNotationList</vt:lpwstr>
  </property>
  <property fmtid="{D5CDD505-2E9C-101B-9397-08002B2CF9AE}" pid="6" name="iMergeField-&lt;&lt;StartOfAddressees&gt;&gt;">
    <vt:lpwstr>StartOfAddressees</vt:lpwstr>
  </property>
  <property fmtid="{D5CDD505-2E9C-101B-9397-08002B2CF9AE}" pid="7" name="iMergeField-&lt;&lt;ReLine&gt;&gt;">
    <vt:lpwstr>ReLine</vt:lpwstr>
  </property>
  <property fmtid="{D5CDD505-2E9C-101B-9397-08002B2CF9AE}" pid="8" name="iMergeField-&lt;&lt;Salutation&gt;&gt;">
    <vt:lpwstr>Salutation</vt:lpwstr>
  </property>
  <property fmtid="{D5CDD505-2E9C-101B-9397-08002B2CF9AE}" pid="9" name="iMergeField-&lt;&lt;AuthorClosing&gt;&gt;">
    <vt:lpwstr>AuthorClosing</vt:lpwstr>
  </property>
  <property fmtid="{D5CDD505-2E9C-101B-9397-08002B2CF9AE}" pid="10" name="iMergeField-&lt;&lt;AuthorClosingName&gt;&gt;">
    <vt:lpwstr>AuthorClosingName</vt:lpwstr>
  </property>
  <property fmtid="{D5CDD505-2E9C-101B-9397-08002B2CF9AE}" pid="11" name="iMergeField-&lt;&lt;AuthorTitle&gt;&gt;">
    <vt:lpwstr>AuthorTitle</vt:lpwstr>
  </property>
  <property fmtid="{D5CDD505-2E9C-101B-9397-08002B2CF9AE}" pid="12" name="iMergeField-&lt;&lt;AttachmentsEnclosures&gt;&gt;">
    <vt:lpwstr>AttachmentsEnclosures</vt:lpwstr>
  </property>
  <property fmtid="{D5CDD505-2E9C-101B-9397-08002B2CF9AE}" pid="13" name="iMergeField-&lt;&lt;CCNameList&gt;&gt;">
    <vt:lpwstr>CCNameList</vt:lpwstr>
  </property>
  <property fmtid="{D5CDD505-2E9C-101B-9397-08002B2CF9AE}" pid="14" name="iMergeField-&lt;&lt;BCCNameList&gt;&gt;">
    <vt:lpwstr>BCCNameList</vt:lpwstr>
  </property>
  <property fmtid="{D5CDD505-2E9C-101B-9397-08002B2CF9AE}" pid="15" name="iMergeField-&lt;&lt;AuthorDepartment&gt;&gt;">
    <vt:lpwstr>AuthorDepartment</vt:lpwstr>
  </property>
  <property fmtid="{D5CDD505-2E9C-101B-9397-08002B2CF9AE}" pid="16" name="iMergeField-TONameListText">
    <vt:lpwstr>TONameList</vt:lpwstr>
  </property>
  <property fmtid="{D5CDD505-2E9C-101B-9397-08002B2CF9AE}" pid="17" name="iMergeField-TONameListPlaceholderText">
    <vt:lpwstr>Click or tap here to enter text.</vt:lpwstr>
  </property>
  <property fmtid="{D5CDD505-2E9C-101B-9397-08002B2CF9AE}" pid="18" name="iMergeField-TONameListTitle">
    <vt:lpwstr>TONameList</vt:lpwstr>
  </property>
  <property fmtid="{D5CDD505-2E9C-101B-9397-08002B2CF9AE}" pid="19" name="iMergeField-CCNameListText">
    <vt:lpwstr>{name}|\n</vt:lpwstr>
  </property>
  <property fmtid="{D5CDD505-2E9C-101B-9397-08002B2CF9AE}" pid="20" name="iMergeField-CCNameListPlaceholderText">
    <vt:lpwstr>{name}|\n</vt:lpwstr>
  </property>
  <property fmtid="{D5CDD505-2E9C-101B-9397-08002B2CF9AE}" pid="21" name="iMergeField-CCNameListTitle">
    <vt:lpwstr>CCNameList</vt:lpwstr>
  </property>
  <property fmtid="{D5CDD505-2E9C-101B-9397-08002B2CF9AE}" pid="22" name="iMergeField-BCCNameListText">
    <vt:lpwstr>{name}|\n</vt:lpwstr>
  </property>
  <property fmtid="{D5CDD505-2E9C-101B-9397-08002B2CF9AE}" pid="23" name="iMergeField-BCCNameListPlaceholderText">
    <vt:lpwstr>{name}|\n</vt:lpwstr>
  </property>
  <property fmtid="{D5CDD505-2E9C-101B-9397-08002B2CF9AE}" pid="24" name="iMergeField-BCCNameListTitle">
    <vt:lpwstr>BCCNameList</vt:lpwstr>
  </property>
  <property fmtid="{D5CDD505-2E9C-101B-9397-08002B2CF9AE}" pid="25" name="ContentTypeId">
    <vt:lpwstr>0x010100F230E32DC34DE84EA643BEA19F35049B</vt:lpwstr>
  </property>
  <property fmtid="{D5CDD505-2E9C-101B-9397-08002B2CF9AE}" pid="26" name="Order">
    <vt:r8>88500</vt:r8>
  </property>
  <property fmtid="{D5CDD505-2E9C-101B-9397-08002B2CF9AE}" pid="27" name="_SourceUrl">
    <vt:lpwstr/>
  </property>
  <property fmtid="{D5CDD505-2E9C-101B-9397-08002B2CF9AE}" pid="28" name="_SharedFileIndex">
    <vt:lpwstr/>
  </property>
  <property fmtid="{D5CDD505-2E9C-101B-9397-08002B2CF9AE}" pid="29" name="ComplianceAssetId">
    <vt:lpwstr/>
  </property>
  <property fmtid="{D5CDD505-2E9C-101B-9397-08002B2CF9AE}" pid="30" name="_ExtendedDescription">
    <vt:lpwstr/>
  </property>
  <property fmtid="{D5CDD505-2E9C-101B-9397-08002B2CF9AE}" pid="31" name="TriggerFlowInfo">
    <vt:lpwstr/>
  </property>
</Properties>
</file>